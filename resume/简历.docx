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Microsoft YaHei UI" w:eastAsia="Microsoft YaHei UI" w:hAnsi="Microsoft YaHei UI"/>
          <w:sz w:val="16"/>
        </w:rPr>
        <w:alias w:val="类别"/>
        <w:tag w:val=""/>
        <w:id w:val="1543715586"/>
        <w:placeholder>
          <w:docPart w:val="F659B041ADE746DDB8AC34E92DA0EC2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40398E" w:rsidRPr="00B70ED1" w:rsidRDefault="00CB5779" w:rsidP="00B80D97">
          <w:pPr>
            <w:pStyle w:val="af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 w:hint="eastAsia"/>
              <w:sz w:val="16"/>
            </w:rPr>
            <w:t xml:space="preserve">东莞市   </w:t>
          </w:r>
        </w:p>
      </w:sdtContent>
    </w:sdt>
    <w:p w:rsidR="0040398E" w:rsidRPr="00B70ED1" w:rsidRDefault="00E218EF" w:rsidP="00B80D97">
      <w:pPr>
        <w:pStyle w:val="af0"/>
        <w:wordWrap w:val="0"/>
        <w:jc w:val="left"/>
        <w:rPr>
          <w:rFonts w:ascii="Microsoft YaHei UI" w:eastAsia="Microsoft YaHei UI" w:hAnsi="Microsoft YaHei UI"/>
          <w:sz w:val="16"/>
        </w:rPr>
      </w:pPr>
      <w:sdt>
        <w:sdtPr>
          <w:rPr>
            <w:rFonts w:ascii="Microsoft YaHei UI" w:eastAsia="Microsoft YaHei UI" w:hAnsi="Microsoft YaHei UI"/>
            <w:sz w:val="16"/>
          </w:rPr>
          <w:alias w:val="电话"/>
          <w:tag w:val="电话"/>
          <w:id w:val="599758962"/>
          <w:placeholder>
            <w:docPart w:val="44DE0DF0071F43D3833721F8ACB23E67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011471">
            <w:rPr>
              <w:rFonts w:ascii="Microsoft YaHei UI" w:eastAsia="Microsoft YaHei UI" w:hAnsi="Microsoft YaHei UI"/>
              <w:sz w:val="16"/>
            </w:rPr>
            <w:t>131721</w:t>
          </w:r>
          <w:r w:rsidR="00CC6068">
            <w:rPr>
              <w:rFonts w:ascii="Microsoft YaHei UI" w:eastAsia="Microsoft YaHei UI" w:hAnsi="Microsoft YaHei UI"/>
              <w:sz w:val="16"/>
            </w:rPr>
            <w:t>69585</w:t>
          </w:r>
          <w:r w:rsidR="00011471">
            <w:rPr>
              <w:rFonts w:ascii="Microsoft YaHei UI" w:eastAsia="Microsoft YaHei UI" w:hAnsi="Microsoft YaHei UI"/>
              <w:sz w:val="16"/>
            </w:rPr>
            <w:t xml:space="preserve">     </w:t>
          </w:r>
        </w:sdtContent>
      </w:sdt>
    </w:p>
    <w:sdt>
      <w:sdtPr>
        <w:rPr>
          <w:rFonts w:ascii="Microsoft YaHei UI" w:eastAsia="Microsoft YaHei UI" w:hAnsi="Microsoft YaHei UI"/>
          <w:sz w:val="16"/>
        </w:rPr>
        <w:alias w:val="网站"/>
        <w:tag w:val="网站"/>
        <w:id w:val="48967594"/>
        <w:placeholder>
          <w:docPart w:val="75B4090587D648B783ED3DA1E4AAEA10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40398E" w:rsidRPr="00B70ED1" w:rsidRDefault="009600DB" w:rsidP="00B80D97">
          <w:pPr>
            <w:pStyle w:val="af0"/>
            <w:wordWrap w:val="0"/>
            <w:jc w:val="left"/>
            <w:rPr>
              <w:rFonts w:ascii="Microsoft YaHei UI" w:eastAsia="Microsoft YaHei UI" w:hAnsi="Microsoft YaHei UI"/>
              <w:sz w:val="16"/>
            </w:rPr>
          </w:pPr>
          <w:r>
            <w:rPr>
              <w:rFonts w:ascii="Microsoft YaHei UI" w:eastAsia="Microsoft YaHei UI" w:hAnsi="Microsoft YaHei UI"/>
              <w:sz w:val="16"/>
            </w:rPr>
            <w:t>k</w:t>
          </w:r>
          <w:r w:rsidR="00CB5779">
            <w:rPr>
              <w:rFonts w:ascii="Microsoft YaHei UI" w:eastAsia="Microsoft YaHei UI" w:hAnsi="Microsoft YaHei UI" w:hint="eastAsia"/>
              <w:sz w:val="16"/>
            </w:rPr>
            <w:t xml:space="preserve">x00012kx.github.io    </w:t>
          </w:r>
        </w:p>
      </w:sdtContent>
    </w:sdt>
    <w:sdt>
      <w:sdtPr>
        <w:rPr>
          <w:rStyle w:val="af"/>
          <w:rFonts w:ascii="Microsoft YaHei UI" w:eastAsia="Microsoft YaHei UI" w:hAnsi="Microsoft YaHei UI"/>
          <w:sz w:val="16"/>
        </w:rPr>
        <w:alias w:val="电子邮件"/>
        <w:tag w:val=""/>
        <w:id w:val="1889536063"/>
        <w:placeholder>
          <w:docPart w:val="CF649070E0EA4D8E9EC537F0D0EAF3F8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af"/>
        </w:rPr>
      </w:sdtEndPr>
      <w:sdtContent>
        <w:p w:rsidR="0040398E" w:rsidRPr="00B70ED1" w:rsidRDefault="00CC6068" w:rsidP="00B80D97">
          <w:pPr>
            <w:pStyle w:val="af0"/>
            <w:wordWrap w:val="0"/>
            <w:jc w:val="left"/>
            <w:rPr>
              <w:rStyle w:val="af"/>
              <w:rFonts w:ascii="Microsoft YaHei UI" w:eastAsia="Microsoft YaHei UI" w:hAnsi="Microsoft YaHei UI"/>
              <w:sz w:val="16"/>
            </w:rPr>
          </w:pPr>
          <w:r>
            <w:rPr>
              <w:rStyle w:val="af"/>
              <w:rFonts w:ascii="Microsoft YaHei UI" w:eastAsia="Microsoft YaHei UI" w:hAnsi="Microsoft YaHei UI"/>
              <w:sz w:val="16"/>
            </w:rPr>
            <w:t>Wangkeran1992@gmail.com</w:t>
          </w:r>
          <w:r w:rsidR="00011471">
            <w:rPr>
              <w:rStyle w:val="af"/>
              <w:rFonts w:ascii="Microsoft YaHei UI" w:eastAsia="Microsoft YaHei UI" w:hAnsi="Microsoft YaHei UI"/>
              <w:sz w:val="16"/>
            </w:rPr>
            <w:t xml:space="preserve">    </w:t>
          </w:r>
          <w:r w:rsidR="00B80D97">
            <w:rPr>
              <w:rStyle w:val="af"/>
              <w:rFonts w:ascii="Microsoft YaHei UI" w:eastAsia="Microsoft YaHei UI" w:hAnsi="Microsoft YaHei UI" w:hint="eastAsia"/>
              <w:sz w:val="16"/>
            </w:rPr>
            <w:t xml:space="preserve">  </w:t>
          </w:r>
        </w:p>
      </w:sdtContent>
    </w:sdt>
    <w:tbl>
      <w:tblPr>
        <w:tblStyle w:val="a8"/>
        <w:tblpPr w:leftFromText="180" w:rightFromText="180" w:vertAnchor="text" w:horzAnchor="margin" w:tblpY="807"/>
        <w:tblW w:w="4777" w:type="pct"/>
        <w:tblLook w:val="04A0" w:firstRow="1" w:lastRow="0" w:firstColumn="1" w:lastColumn="0" w:noHBand="0" w:noVBand="1"/>
        <w:tblDescription w:val="简历"/>
      </w:tblPr>
      <w:tblGrid>
        <w:gridCol w:w="1134"/>
        <w:gridCol w:w="299"/>
        <w:gridCol w:w="7609"/>
        <w:gridCol w:w="330"/>
      </w:tblGrid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简要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经历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2014年毕业于武汉软件工程学院园林专业,一直到2016年7</w:t>
            </w:r>
            <w:r w:rsidR="00256662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月底都在东莞和鑫园林做</w:t>
            </w:r>
            <w:r w:rsidR="00256662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景观</w:t>
            </w:r>
            <w:bookmarkStart w:id="0" w:name="_GoBack"/>
            <w:bookmarkEnd w:id="0"/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设计;</w:t>
            </w:r>
          </w:p>
          <w:p w:rsidR="00C36831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期间用自己的设计方案为公司拿下了麻涌的一个占地400亩的农家乐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建设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项目.</w:t>
            </w:r>
          </w:p>
          <w:p w:rsidR="00C36831" w:rsidRPr="00C8467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辞职后,开始自学前端</w:t>
            </w:r>
            <w:r w:rsidRPr="00C8467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至今</w:t>
            </w:r>
            <w:r w:rsidRPr="00C8467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p w:rsidR="00C3683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</w:p>
          <w:p w:rsidR="00C36831" w:rsidRPr="00173161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84677">
              <w:rPr>
                <w:rFonts w:hint="eastAsia"/>
                <w:sz w:val="21"/>
                <w:szCs w:val="21"/>
              </w:rPr>
              <w:t>为什么</w:t>
            </w:r>
            <w:r w:rsidRPr="00C84677">
              <w:rPr>
                <w:sz w:val="21"/>
                <w:szCs w:val="21"/>
              </w:rPr>
              <w:t>转到前端</w:t>
            </w:r>
          </w:p>
          <w:p w:rsidR="00C36831" w:rsidRPr="00DC2CB7" w:rsidRDefault="00C36831" w:rsidP="003573AC">
            <w:pPr>
              <w:spacing w:after="120"/>
              <w:jc w:val="both"/>
              <w:rPr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1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4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年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看过一本叫&lt;黑客与画家&gt;的书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对程序员有了一个初步的认识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 xml:space="preserve"> 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当时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就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觉得当程序员会是一份有趣的工作</w:t>
            </w: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 xml:space="preserve"> </w:t>
            </w:r>
            <w:r w:rsidRPr="00993FFB">
              <w:rPr>
                <w:rFonts w:ascii="Microsoft YaHei UI" w:eastAsia="Microsoft YaHei UI" w:hAnsi="Microsoft YaHei UI"/>
                <w:sz w:val="18"/>
                <w:lang w:val="zh-CN"/>
              </w:rPr>
              <w:t>,</w:t>
            </w:r>
            <w:r w:rsidRPr="00DC2CB7">
              <w:rPr>
                <w:rFonts w:hint="eastAsia"/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现在</w:t>
            </w:r>
            <w:r>
              <w:rPr>
                <w:sz w:val="18"/>
              </w:rPr>
              <w:t>对前端有了较深</w:t>
            </w:r>
            <w:r>
              <w:rPr>
                <w:rFonts w:hint="eastAsia"/>
                <w:sz w:val="18"/>
              </w:rPr>
              <w:t>的</w:t>
            </w:r>
            <w:r>
              <w:rPr>
                <w:sz w:val="18"/>
              </w:rPr>
              <w:t>了解后</w:t>
            </w:r>
            <w:r>
              <w:rPr>
                <w:rFonts w:hint="eastAsia"/>
                <w:sz w:val="18"/>
              </w:rPr>
              <w:t>依然</w:t>
            </w:r>
            <w:r>
              <w:rPr>
                <w:sz w:val="18"/>
              </w:rPr>
              <w:t>这么认为</w:t>
            </w:r>
          </w:p>
        </w:tc>
      </w:tr>
      <w:tr w:rsidR="00C36831" w:rsidRPr="0017316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职业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技能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Pr="00EB16BC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</w:pP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>HTML5 / css3 / JavaScript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ajax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jQuery / bootstrap</w:t>
            </w:r>
            <w:r w:rsidR="003573A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Sass</w:t>
            </w:r>
            <w:r w:rsidRPr="00EB16BC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t xml:space="preserve"> / svg / canvas / 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微信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小程序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目前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正在学react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技能简述</w:t>
            </w:r>
            <w:r w:rsidRPr="00CB5779">
              <w:rPr>
                <w:rFonts w:hint="eastAsia"/>
                <w:sz w:val="21"/>
                <w:szCs w:val="21"/>
              </w:rPr>
              <w:t xml:space="preserve">  </w:t>
            </w:r>
            <w:r w:rsidRPr="00CB5779">
              <w:rPr>
                <w:sz w:val="21"/>
                <w:szCs w:val="21"/>
              </w:rPr>
              <w:t>: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基础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html与css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比较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简单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主要是</w:t>
            </w:r>
            <w:r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通过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后续的各种练习的过程中遇到问题→查找资料→解决问题,以这种方法来提高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知识面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非常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广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,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学好前端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的关键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在于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 , 所以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大部分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精力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都放在了</w:t>
            </w:r>
            <w:r w:rsidR="003573AC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学习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JavaScript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上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 xml:space="preserve"> 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 主要以JavaScript权威指南和js高级程序设计为主,结合网上的技术博客,对js的面向对象,原型链,闭包,函数,正则等有了较全面的认识,经过平时的练习,自认对js有良好的基础.之后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再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扩展到jquary与bootstrap也相对简单不少.</w:t>
            </w:r>
          </w:p>
          <w:p w:rsidR="00C36831" w:rsidRPr="00B80D97" w:rsidRDefault="00C36831" w:rsidP="003573AC">
            <w:pPr>
              <w:pStyle w:val="2"/>
              <w:jc w:val="both"/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</w:pPr>
          </w:p>
          <w:p w:rsidR="00C36831" w:rsidRPr="00CB5779" w:rsidRDefault="00C36831" w:rsidP="003573AC">
            <w:pPr>
              <w:pStyle w:val="2"/>
              <w:jc w:val="both"/>
              <w:rPr>
                <w:sz w:val="21"/>
                <w:szCs w:val="21"/>
              </w:rPr>
            </w:pPr>
            <w:r w:rsidRPr="00CB5779">
              <w:rPr>
                <w:rFonts w:hint="eastAsia"/>
                <w:sz w:val="21"/>
                <w:szCs w:val="21"/>
              </w:rPr>
              <w:t>个人</w:t>
            </w:r>
            <w:r w:rsidRPr="00CB5779">
              <w:rPr>
                <w:sz w:val="21"/>
                <w:szCs w:val="21"/>
              </w:rPr>
              <w:t>网站</w:t>
            </w:r>
            <w:r w:rsidRPr="00CB5779">
              <w:rPr>
                <w:rFonts w:hint="eastAsia"/>
                <w:sz w:val="21"/>
                <w:szCs w:val="21"/>
              </w:rPr>
              <w:t xml:space="preserve"> </w:t>
            </w:r>
            <w:r w:rsidRPr="00CB5779">
              <w:rPr>
                <w:sz w:val="21"/>
                <w:szCs w:val="21"/>
              </w:rPr>
              <w:t xml:space="preserve">: 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00012</w:t>
            </w:r>
            <w:r w:rsidRPr="00CB5779">
              <w:rPr>
                <w:rFonts w:hint="eastAsia"/>
                <w:sz w:val="21"/>
                <w:szCs w:val="21"/>
              </w:rPr>
              <w:t>kx</w:t>
            </w:r>
            <w:r w:rsidRPr="00CB5779">
              <w:rPr>
                <w:sz w:val="21"/>
                <w:szCs w:val="21"/>
              </w:rPr>
              <w:t>.github.io</w:t>
            </w:r>
          </w:p>
          <w:p w:rsidR="00C36831" w:rsidRPr="00DC2CB7" w:rsidRDefault="00C36831" w:rsidP="003573AC">
            <w:pPr>
              <w:pStyle w:val="2"/>
              <w:ind w:firstLineChars="450" w:firstLine="810"/>
              <w:jc w:val="both"/>
              <w:rPr>
                <w:sz w:val="18"/>
              </w:rPr>
            </w:pP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这里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有关于我的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详细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信息</w:t>
            </w:r>
            <w:r w:rsidRPr="00B80D97"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,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作品,博客,笔记等,欢迎点击</w:t>
            </w:r>
            <w:r>
              <w:rPr>
                <w:rFonts w:ascii="Microsoft YaHei UI" w:eastAsia="Microsoft YaHei UI" w:hAnsi="Microsoft YaHei UI" w:cstheme="minorBidi" w:hint="eastAsia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查看</w:t>
            </w:r>
            <w:r w:rsidRPr="00B80D97">
              <w:rPr>
                <w:rFonts w:ascii="Microsoft YaHei UI" w:eastAsia="Microsoft YaHei UI" w:hAnsi="Microsoft YaHei UI" w:cstheme="minorBidi"/>
                <w:b w:val="0"/>
                <w:bCs w:val="0"/>
                <w:caps w:val="0"/>
                <w:color w:val="595959" w:themeColor="text1" w:themeTint="A6"/>
                <w:sz w:val="18"/>
                <w:lang w:val="zh-CN"/>
                <w14:ligatures w14:val="none"/>
              </w:rPr>
              <w:t>.</w:t>
            </w:r>
          </w:p>
        </w:tc>
      </w:tr>
      <w:tr w:rsidR="00C36831" w:rsidRPr="00AC1B31" w:rsidTr="003573AC"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学历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-691765356"/>
              <w15:repeatingSection/>
            </w:sdt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126388115"/>
                  <w:placeholder>
                    <w:docPart w:val="20756E1B87484843B9EE6C9B0A2B9FC0"/>
                  </w:placeholder>
                  <w15:repeatingSectionItem/>
                </w:sdtPr>
                <w:sdtContent>
                  <w:p w:rsidR="00C36831" w:rsidRPr="00C84677" w:rsidRDefault="00C36831" w:rsidP="003573AC">
                    <w:pPr>
                      <w:pStyle w:val="2"/>
                      <w:rPr>
                        <w:sz w:val="21"/>
                        <w:szCs w:val="21"/>
                      </w:rPr>
                    </w:pP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武汉软件</w:t>
                    </w:r>
                    <w:r w:rsidRPr="00C84677">
                      <w:rPr>
                        <w:sz w:val="21"/>
                        <w:szCs w:val="21"/>
                      </w:rPr>
                      <w:t>工程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学院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 xml:space="preserve">---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园林</w:t>
                    </w:r>
                    <w:r w:rsidRPr="00C84677">
                      <w:rPr>
                        <w:sz w:val="21"/>
                        <w:szCs w:val="21"/>
                      </w:rPr>
                      <w:t>设计专业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sz w:val="21"/>
                        <w:szCs w:val="21"/>
                      </w:rPr>
                      <w:t>---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 xml:space="preserve">   </w:t>
                    </w:r>
                    <w:r w:rsidRPr="00C84677">
                      <w:rPr>
                        <w:rFonts w:hint="eastAsia"/>
                        <w:sz w:val="21"/>
                        <w:szCs w:val="21"/>
                      </w:rPr>
                      <w:t>大专</w:t>
                    </w:r>
                  </w:p>
                  <w:p w:rsidR="00C36831" w:rsidRPr="00DC2CB7" w:rsidRDefault="00C36831" w:rsidP="003573AC">
                    <w:pPr>
                      <w:spacing w:after="120"/>
                      <w:rPr>
                        <w:sz w:val="18"/>
                      </w:rPr>
                    </w:pP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前端是一个与平面设计联系紧密的职业,虽然大学专业是园林设计,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但是设计的基础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是相通的,平面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,色彩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构成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等.这一点能让我在前端的工作中能顺畅的与设计岗交流. 园林设计的工作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中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熟练使用各种绘图软件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>属于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基础技能</w:t>
                    </w:r>
                    <w:r>
                      <w:rPr>
                        <w:rFonts w:ascii="Microsoft YaHei UI" w:eastAsia="Microsoft YaHei UI" w:hAnsi="Microsoft YaHei UI" w:hint="eastAsia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,</w:t>
                    </w:r>
                    <w:r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 xml:space="preserve"> </w:t>
                    </w:r>
                    <w:r w:rsidRPr="00993FFB">
                      <w:rPr>
                        <w:rFonts w:ascii="Microsoft YaHei UI" w:eastAsia="Microsoft YaHei UI" w:hAnsi="Microsoft YaHei UI"/>
                        <w:sz w:val="18"/>
                        <w:lang w:val="zh-CN"/>
                      </w:rPr>
                      <w:t>所以ps使用熟练.</w:t>
                    </w:r>
                  </w:p>
                </w:sdtContent>
              </w:sdt>
            </w:sdtContent>
          </w:sdt>
        </w:tc>
      </w:tr>
      <w:tr w:rsidR="00C36831" w:rsidRPr="00B70ED1" w:rsidTr="003573AC">
        <w:trPr>
          <w:gridAfter w:val="1"/>
          <w:wAfter w:w="330" w:type="dxa"/>
        </w:trPr>
        <w:tc>
          <w:tcPr>
            <w:tcW w:w="1134" w:type="dxa"/>
          </w:tcPr>
          <w:p w:rsidR="00C36831" w:rsidRPr="00DC2CB7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期望</w:t>
            </w:r>
            <w:r>
              <w:rPr>
                <w:rFonts w:ascii="Microsoft YaHei UI" w:eastAsia="Microsoft YaHei UI" w:hAnsi="Microsoft YaHei UI"/>
                <w:sz w:val="18"/>
                <w:lang w:val="zh-CN"/>
              </w:rPr>
              <w:t>工作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609" w:type="dxa"/>
          </w:tcPr>
          <w:p w:rsidR="00C36831" w:rsidRPr="00DC2CB7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岗位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前端</w:t>
            </w:r>
            <w:r>
              <w:rPr>
                <w:rFonts w:ascii="Microsoft YaHei UI" w:eastAsia="Microsoft YaHei UI" w:hAnsi="Microsoft YaHei UI"/>
                <w:sz w:val="18"/>
              </w:rPr>
              <w:t>开发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    工作</w:t>
            </w:r>
            <w:r>
              <w:rPr>
                <w:rFonts w:ascii="Microsoft YaHei UI" w:eastAsia="Microsoft YaHei UI" w:hAnsi="Microsoft YaHei UI"/>
                <w:sz w:val="18"/>
              </w:rPr>
              <w:t>地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不限      其他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r>
              <w:rPr>
                <w:rFonts w:ascii="Microsoft YaHei UI" w:eastAsia="Microsoft YaHei UI" w:hAnsi="Microsoft YaHei UI" w:hint="eastAsia"/>
                <w:sz w:val="18"/>
              </w:rPr>
              <w:t>面谈</w:t>
            </w:r>
            <w:r>
              <w:rPr>
                <w:rFonts w:ascii="Microsoft YaHei UI" w:eastAsia="Microsoft YaHei UI" w:hAnsi="Microsoft YaHei UI"/>
                <w:sz w:val="18"/>
              </w:rPr>
              <w:t>.</w:t>
            </w:r>
          </w:p>
        </w:tc>
      </w:tr>
      <w:tr w:rsidR="00C36831" w:rsidRPr="009600DB" w:rsidTr="003573AC">
        <w:tc>
          <w:tcPr>
            <w:tcW w:w="1134" w:type="dxa"/>
          </w:tcPr>
          <w:p w:rsidR="00C36831" w:rsidRDefault="00C36831" w:rsidP="003573AC">
            <w:pPr>
              <w:pStyle w:val="1"/>
              <w:rPr>
                <w:rFonts w:ascii="Microsoft YaHei UI" w:eastAsia="Microsoft YaHei UI" w:hAnsi="Microsoft YaHei UI"/>
                <w:sz w:val="18"/>
                <w:lang w:val="zh-CN"/>
              </w:rPr>
            </w:pPr>
            <w:r>
              <w:rPr>
                <w:rFonts w:ascii="Microsoft YaHei UI" w:eastAsia="Microsoft YaHei UI" w:hAnsi="Microsoft YaHei UI" w:hint="eastAsia"/>
                <w:sz w:val="18"/>
                <w:lang w:val="zh-CN"/>
              </w:rPr>
              <w:t>联系我</w:t>
            </w:r>
          </w:p>
        </w:tc>
        <w:tc>
          <w:tcPr>
            <w:tcW w:w="299" w:type="dxa"/>
          </w:tcPr>
          <w:p w:rsidR="00C36831" w:rsidRPr="00DC2CB7" w:rsidRDefault="00C36831" w:rsidP="003573AC">
            <w:pPr>
              <w:rPr>
                <w:rFonts w:ascii="Microsoft YaHei UI" w:eastAsia="Microsoft YaHei UI" w:hAnsi="Microsoft YaHei UI"/>
                <w:sz w:val="18"/>
              </w:rPr>
            </w:pPr>
          </w:p>
        </w:tc>
        <w:tc>
          <w:tcPr>
            <w:tcW w:w="7939" w:type="dxa"/>
            <w:gridSpan w:val="2"/>
          </w:tcPr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电话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13172169585      </w:t>
            </w:r>
            <w:r>
              <w:rPr>
                <w:rFonts w:ascii="Microsoft YaHei UI" w:eastAsia="Microsoft YaHei UI" w:hAnsi="Microsoft YaHei UI" w:hint="eastAsia"/>
                <w:sz w:val="18"/>
              </w:rPr>
              <w:t xml:space="preserve">微信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KXKX00012      QQ : 1073087668     </w:t>
            </w:r>
          </w:p>
          <w:p w:rsidR="00C36831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 xml:space="preserve">常用邮箱 </w:t>
            </w:r>
            <w:r>
              <w:rPr>
                <w:rFonts w:ascii="Microsoft YaHei UI" w:eastAsia="Microsoft YaHei UI" w:hAnsi="Microsoft YaHei UI"/>
                <w:sz w:val="18"/>
              </w:rPr>
              <w:t xml:space="preserve">: </w:t>
            </w:r>
            <w:hyperlink r:id="rId10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wangkeran1992@gmail.com</w:t>
              </w:r>
            </w:hyperlink>
            <w:r>
              <w:rPr>
                <w:rFonts w:ascii="Microsoft YaHei UI" w:eastAsia="Microsoft YaHei UI" w:hAnsi="Microsoft YaHei UI"/>
                <w:sz w:val="18"/>
              </w:rPr>
              <w:t xml:space="preserve">   /  </w:t>
            </w:r>
            <w:hyperlink r:id="rId11" w:history="1">
              <w:r w:rsidRPr="001F738A">
                <w:rPr>
                  <w:rStyle w:val="af3"/>
                  <w:rFonts w:ascii="Microsoft YaHei UI" w:eastAsia="Microsoft YaHei UI" w:hAnsi="Microsoft YaHei UI"/>
                  <w:sz w:val="18"/>
                </w:rPr>
                <w:t>1073087668@qq.com</w:t>
              </w:r>
            </w:hyperlink>
          </w:p>
          <w:p w:rsidR="00C36831" w:rsidRPr="00CB5779" w:rsidRDefault="00C36831" w:rsidP="003573AC">
            <w:pPr>
              <w:pStyle w:val="a5"/>
              <w:spacing w:after="0"/>
              <w:rPr>
                <w:rFonts w:ascii="Microsoft YaHei UI" w:eastAsia="Microsoft YaHei UI" w:hAnsi="Microsoft YaHei UI"/>
                <w:sz w:val="18"/>
              </w:rPr>
            </w:pPr>
            <w:r>
              <w:rPr>
                <w:rFonts w:ascii="Microsoft YaHei UI" w:eastAsia="Microsoft YaHei UI" w:hAnsi="Microsoft YaHei UI" w:hint="eastAsia"/>
                <w:sz w:val="18"/>
              </w:rPr>
              <w:t>期待</w:t>
            </w:r>
            <w:r>
              <w:rPr>
                <w:rFonts w:ascii="Microsoft YaHei UI" w:eastAsia="Microsoft YaHei UI" w:hAnsi="Microsoft YaHei UI"/>
                <w:sz w:val="18"/>
              </w:rPr>
              <w:t>您的</w:t>
            </w:r>
            <w:r>
              <w:rPr>
                <w:rFonts w:ascii="Microsoft YaHei UI" w:eastAsia="Microsoft YaHei UI" w:hAnsi="Microsoft YaHei UI" w:hint="eastAsia"/>
                <w:sz w:val="18"/>
              </w:rPr>
              <w:t>联系</w:t>
            </w:r>
            <w:r>
              <w:rPr>
                <w:rFonts w:ascii="Microsoft YaHei UI" w:eastAsia="Microsoft YaHei UI" w:hAnsi="Microsoft YaHei UI"/>
                <w:sz w:val="18"/>
              </w:rPr>
              <w:t>!</w:t>
            </w:r>
          </w:p>
        </w:tc>
      </w:tr>
    </w:tbl>
    <w:p w:rsidR="00C36831" w:rsidRPr="00C36831" w:rsidRDefault="00E218EF" w:rsidP="00C36831">
      <w:pPr>
        <w:pStyle w:val="af1"/>
        <w:spacing w:before="120" w:after="120"/>
        <w:rPr>
          <w:rFonts w:ascii="Microsoft YaHei UI" w:eastAsia="Microsoft YaHei UI" w:hAnsi="Microsoft YaHei UI" w:hint="eastAsia"/>
          <w:sz w:val="28"/>
        </w:rPr>
      </w:pPr>
      <w:sdt>
        <w:sdtPr>
          <w:rPr>
            <w:rFonts w:ascii="Microsoft YaHei UI" w:eastAsia="Microsoft YaHei UI" w:hAnsi="Microsoft YaHei UI"/>
            <w:sz w:val="28"/>
          </w:rPr>
          <w:alias w:val="您的姓名"/>
          <w:tag w:val=""/>
          <w:id w:val="1197042864"/>
          <w:placeholder>
            <w:docPart w:val="8983712DBCB7484A8B677004724E50C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6906ED">
            <w:rPr>
              <w:rFonts w:ascii="Microsoft YaHei UI" w:eastAsia="Microsoft YaHei UI" w:hAnsi="Microsoft YaHei UI" w:hint="eastAsia"/>
              <w:sz w:val="28"/>
            </w:rPr>
            <w:t>王克然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男  </w:t>
          </w:r>
          <w:r w:rsidR="00002FFE">
            <w:rPr>
              <w:rFonts w:ascii="Microsoft YaHei UI" w:eastAsia="Microsoft YaHei UI" w:hAnsi="Microsoft YaHei UI"/>
              <w:sz w:val="28"/>
            </w:rPr>
            <w:t>/  25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岁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  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 xml:space="preserve">湖北人  </w:t>
          </w:r>
          <w:r w:rsidR="00002FFE">
            <w:rPr>
              <w:rFonts w:ascii="Microsoft YaHei UI" w:eastAsia="Microsoft YaHei UI" w:hAnsi="Microsoft YaHei UI"/>
              <w:sz w:val="28"/>
            </w:rPr>
            <w:t xml:space="preserve">/  </w:t>
          </w:r>
          <w:r w:rsidR="00002FFE">
            <w:rPr>
              <w:rFonts w:ascii="Microsoft YaHei UI" w:eastAsia="Microsoft YaHei UI" w:hAnsi="Microsoft YaHei UI" w:hint="eastAsia"/>
              <w:sz w:val="28"/>
            </w:rPr>
            <w:t>前端</w:t>
          </w:r>
        </w:sdtContent>
      </w:sdt>
    </w:p>
    <w:sectPr w:rsidR="00C36831" w:rsidRPr="00C36831" w:rsidSect="00DE2DB0">
      <w:footerReference w:type="default" r:id="rId12"/>
      <w:pgSz w:w="11907" w:h="16839" w:code="1"/>
      <w:pgMar w:top="1021" w:right="1049" w:bottom="1021" w:left="1049" w:header="709" w:footer="70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18EF" w:rsidRDefault="00E218EF">
      <w:pPr>
        <w:spacing w:before="0" w:after="0" w:line="240" w:lineRule="auto"/>
      </w:pPr>
      <w:r>
        <w:separator/>
      </w:r>
    </w:p>
  </w:endnote>
  <w:endnote w:type="continuationSeparator" w:id="0">
    <w:p w:rsidR="00E218EF" w:rsidRDefault="00E218E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98E" w:rsidRDefault="00122F9F">
    <w:pPr>
      <w:pStyle w:val="a4"/>
    </w:pPr>
    <w:r>
      <w:rPr>
        <w:lang w:val="zh-CN"/>
      </w:rPr>
      <w:t>页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 w:rsidR="00C36831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18EF" w:rsidRDefault="00E218EF">
      <w:pPr>
        <w:spacing w:before="0" w:after="0" w:line="240" w:lineRule="auto"/>
      </w:pPr>
      <w:r>
        <w:separator/>
      </w:r>
    </w:p>
  </w:footnote>
  <w:footnote w:type="continuationSeparator" w:id="0">
    <w:p w:rsidR="00E218EF" w:rsidRDefault="00E218EF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6ED"/>
    <w:rsid w:val="00002FFE"/>
    <w:rsid w:val="00011471"/>
    <w:rsid w:val="00122F9F"/>
    <w:rsid w:val="00173161"/>
    <w:rsid w:val="002279B9"/>
    <w:rsid w:val="00256662"/>
    <w:rsid w:val="003573AC"/>
    <w:rsid w:val="0040398E"/>
    <w:rsid w:val="004633EC"/>
    <w:rsid w:val="00483457"/>
    <w:rsid w:val="006906ED"/>
    <w:rsid w:val="00700C14"/>
    <w:rsid w:val="008150E9"/>
    <w:rsid w:val="00867BA1"/>
    <w:rsid w:val="0089116B"/>
    <w:rsid w:val="009600DB"/>
    <w:rsid w:val="00993FFB"/>
    <w:rsid w:val="00AC1B31"/>
    <w:rsid w:val="00B70ED1"/>
    <w:rsid w:val="00B80D97"/>
    <w:rsid w:val="00B934C0"/>
    <w:rsid w:val="00C36831"/>
    <w:rsid w:val="00C4623D"/>
    <w:rsid w:val="00C84677"/>
    <w:rsid w:val="00CB5779"/>
    <w:rsid w:val="00CC6068"/>
    <w:rsid w:val="00CD6D6F"/>
    <w:rsid w:val="00DC2CB7"/>
    <w:rsid w:val="00DE163C"/>
    <w:rsid w:val="00DE2DB0"/>
    <w:rsid w:val="00E218EF"/>
    <w:rsid w:val="00EB16BC"/>
    <w:rsid w:val="00ED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806088-F585-4ED0-BE62-8A749E39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zh-CN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2">
    <w:name w:val="heading 2"/>
    <w:basedOn w:val="a"/>
    <w:next w:val="a"/>
    <w:link w:val="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"/>
    <w:unhideWhenUsed/>
    <w:pPr>
      <w:spacing w:after="0" w:line="240" w:lineRule="auto"/>
    </w:pPr>
  </w:style>
  <w:style w:type="character" w:customStyle="1" w:styleId="Char">
    <w:name w:val="页眉 Char"/>
    <w:basedOn w:val="a0"/>
    <w:link w:val="a3"/>
    <w:uiPriority w:val="9"/>
    <w:rPr>
      <w:kern w:val="20"/>
    </w:rPr>
  </w:style>
  <w:style w:type="paragraph" w:styleId="a4">
    <w:name w:val="footer"/>
    <w:basedOn w:val="a"/>
    <w:link w:val="Char0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Char0">
    <w:name w:val="页脚 Char"/>
    <w:basedOn w:val="a0"/>
    <w:link w:val="a4"/>
    <w:uiPriority w:val="2"/>
    <w:rPr>
      <w:kern w:val="20"/>
    </w:rPr>
  </w:style>
  <w:style w:type="paragraph" w:customStyle="1" w:styleId="a5">
    <w:name w:val="简历文字"/>
    <w:basedOn w:val="a"/>
    <w:qFormat/>
    <w:pPr>
      <w:spacing w:after="40"/>
      <w:ind w:right="1440"/>
    </w:pPr>
  </w:style>
  <w:style w:type="character" w:styleId="a6">
    <w:name w:val="Placeholder Text"/>
    <w:basedOn w:val="a0"/>
    <w:uiPriority w:val="99"/>
    <w:semiHidden/>
    <w:rPr>
      <w:color w:val="808080"/>
    </w:rPr>
  </w:style>
  <w:style w:type="table" w:styleId="a7">
    <w:name w:val="Table Grid"/>
    <w:basedOn w:val="a1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2Char">
    <w:name w:val="标题 2 Char"/>
    <w:basedOn w:val="a0"/>
    <w:link w:val="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5Char">
    <w:name w:val="标题 5 Char"/>
    <w:basedOn w:val="a0"/>
    <w:link w:val="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7Char">
    <w:name w:val="标题 7 Char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a8">
    <w:name w:val="简历表格"/>
    <w:basedOn w:val="a1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a9">
    <w:name w:val="信函表格"/>
    <w:basedOn w:val="a1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eastAsiaTheme="majorEastAsia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aa">
    <w:name w:val="Date"/>
    <w:basedOn w:val="a"/>
    <w:next w:val="a"/>
    <w:link w:val="Char1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Char1">
    <w:name w:val="日期 Char"/>
    <w:basedOn w:val="a0"/>
    <w:link w:val="aa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ab">
    <w:name w:val="收件人"/>
    <w:basedOn w:val="a"/>
    <w:uiPriority w:val="8"/>
    <w:unhideWhenUsed/>
    <w:qFormat/>
    <w:pPr>
      <w:spacing w:after="40"/>
    </w:pPr>
    <w:rPr>
      <w:b/>
      <w:bCs/>
    </w:rPr>
  </w:style>
  <w:style w:type="paragraph" w:styleId="ac">
    <w:name w:val="Salutation"/>
    <w:basedOn w:val="a"/>
    <w:next w:val="a"/>
    <w:link w:val="Char2"/>
    <w:uiPriority w:val="8"/>
    <w:unhideWhenUsed/>
    <w:qFormat/>
    <w:pPr>
      <w:spacing w:before="720"/>
    </w:pPr>
  </w:style>
  <w:style w:type="character" w:customStyle="1" w:styleId="Char2">
    <w:name w:val="称呼 Char"/>
    <w:basedOn w:val="a0"/>
    <w:link w:val="ac"/>
    <w:uiPriority w:val="8"/>
    <w:rPr>
      <w:kern w:val="20"/>
    </w:rPr>
  </w:style>
  <w:style w:type="paragraph" w:styleId="ad">
    <w:name w:val="Closing"/>
    <w:basedOn w:val="a"/>
    <w:link w:val="Char3"/>
    <w:uiPriority w:val="8"/>
    <w:unhideWhenUsed/>
    <w:qFormat/>
    <w:pPr>
      <w:spacing w:before="480" w:after="960" w:line="240" w:lineRule="auto"/>
    </w:pPr>
  </w:style>
  <w:style w:type="character" w:customStyle="1" w:styleId="Char3">
    <w:name w:val="结束语 Char"/>
    <w:basedOn w:val="a0"/>
    <w:link w:val="ad"/>
    <w:uiPriority w:val="8"/>
    <w:rPr>
      <w:kern w:val="20"/>
    </w:rPr>
  </w:style>
  <w:style w:type="paragraph" w:styleId="ae">
    <w:name w:val="Signature"/>
    <w:basedOn w:val="a"/>
    <w:link w:val="Char4"/>
    <w:uiPriority w:val="8"/>
    <w:unhideWhenUsed/>
    <w:qFormat/>
    <w:pPr>
      <w:spacing w:after="480"/>
    </w:pPr>
    <w:rPr>
      <w:b/>
      <w:bCs/>
    </w:rPr>
  </w:style>
  <w:style w:type="character" w:customStyle="1" w:styleId="Char4">
    <w:name w:val="签名 Char"/>
    <w:basedOn w:val="a0"/>
    <w:link w:val="ae"/>
    <w:uiPriority w:val="8"/>
    <w:rPr>
      <w:b/>
      <w:bCs/>
      <w:kern w:val="20"/>
    </w:rPr>
  </w:style>
  <w:style w:type="character" w:styleId="af">
    <w:name w:val="Emphasis"/>
    <w:basedOn w:val="a0"/>
    <w:uiPriority w:val="2"/>
    <w:unhideWhenUsed/>
    <w:qFormat/>
    <w:rPr>
      <w:color w:val="7E97AD" w:themeColor="accent1"/>
    </w:rPr>
  </w:style>
  <w:style w:type="paragraph" w:customStyle="1" w:styleId="af0">
    <w:name w:val="联系信息"/>
    <w:basedOn w:val="a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af1">
    <w:name w:val="姓名"/>
    <w:basedOn w:val="a"/>
    <w:next w:val="a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af2">
    <w:name w:val="Balloon Text"/>
    <w:basedOn w:val="a"/>
    <w:link w:val="Char5"/>
    <w:uiPriority w:val="99"/>
    <w:semiHidden/>
    <w:unhideWhenUsed/>
    <w:rsid w:val="0089116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Char5">
    <w:name w:val="批注框文本 Char"/>
    <w:basedOn w:val="a0"/>
    <w:link w:val="af2"/>
    <w:uiPriority w:val="99"/>
    <w:semiHidden/>
    <w:rsid w:val="0089116B"/>
    <w:rPr>
      <w:rFonts w:ascii="Tahoma" w:hAnsi="Tahoma" w:cs="Tahoma"/>
      <w:kern w:val="20"/>
      <w:sz w:val="16"/>
      <w:szCs w:val="16"/>
    </w:rPr>
  </w:style>
  <w:style w:type="character" w:styleId="af3">
    <w:name w:val="Hyperlink"/>
    <w:basedOn w:val="a0"/>
    <w:uiPriority w:val="99"/>
    <w:unhideWhenUsed/>
    <w:rsid w:val="00CB5779"/>
    <w:rPr>
      <w:color w:val="646464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1073087668@qq.com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wangkeran1992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012\AppData\Roaming\Microsoft\Templates\&#31616;&#21382;&#65288;&#27704;&#24658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59B041ADE746DDB8AC34E92DA0EC2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D3722A5-7781-4997-ADF7-48AC5084B69C}"/>
      </w:docPartPr>
      <w:docPartBody>
        <w:p w:rsidR="000D066B" w:rsidRDefault="006461EE">
          <w:pPr>
            <w:pStyle w:val="F659B041ADE746DDB8AC34E92DA0EC26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[省/市/自治区，市/县，邮政编码]</w:t>
          </w:r>
        </w:p>
      </w:docPartBody>
    </w:docPart>
    <w:docPart>
      <w:docPartPr>
        <w:name w:val="44DE0DF0071F43D3833721F8ACB23E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ECA9A26-E41A-46A8-B7BB-7147281C84B6}"/>
      </w:docPartPr>
      <w:docPartBody>
        <w:p w:rsidR="000D066B" w:rsidRDefault="006461EE">
          <w:pPr>
            <w:pStyle w:val="44DE0DF0071F43D3833721F8ACB23E67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[电话]</w:t>
          </w:r>
        </w:p>
      </w:docPartBody>
    </w:docPart>
    <w:docPart>
      <w:docPartPr>
        <w:name w:val="75B4090587D648B783ED3DA1E4AAEA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EF6B875-D8B6-4318-9C3E-EF13C62CC223}"/>
      </w:docPartPr>
      <w:docPartBody>
        <w:p w:rsidR="000D066B" w:rsidRDefault="006461EE">
          <w:pPr>
            <w:pStyle w:val="75B4090587D648B783ED3DA1E4AAEA10"/>
          </w:pPr>
          <w:r w:rsidRPr="00B70ED1">
            <w:rPr>
              <w:rFonts w:ascii="Microsoft YaHei UI" w:eastAsia="Microsoft YaHei UI" w:hAnsi="Microsoft YaHei UI"/>
              <w:sz w:val="16"/>
              <w:lang w:val="zh-CN"/>
            </w:rPr>
            <w:t>[网站]</w:t>
          </w:r>
        </w:p>
      </w:docPartBody>
    </w:docPart>
    <w:docPart>
      <w:docPartPr>
        <w:name w:val="CF649070E0EA4D8E9EC537F0D0EAF3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E44E93-9009-4896-AA93-2C42ADB11FF5}"/>
      </w:docPartPr>
      <w:docPartBody>
        <w:p w:rsidR="000D066B" w:rsidRDefault="006461EE">
          <w:pPr>
            <w:pStyle w:val="CF649070E0EA4D8E9EC537F0D0EAF3F8"/>
          </w:pPr>
          <w:r w:rsidRPr="00B70ED1">
            <w:rPr>
              <w:rStyle w:val="a3"/>
              <w:rFonts w:ascii="Microsoft YaHei UI" w:eastAsia="Microsoft YaHei UI" w:hAnsi="Microsoft YaHei UI"/>
              <w:sz w:val="16"/>
              <w:lang w:val="zh-CN"/>
            </w:rPr>
            <w:t>[电子邮件]</w:t>
          </w:r>
        </w:p>
      </w:docPartBody>
    </w:docPart>
    <w:docPart>
      <w:docPartPr>
        <w:name w:val="8983712DBCB7484A8B677004724E50C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81F544-8FAD-49D7-A43D-4472BE3B9A2B}"/>
      </w:docPartPr>
      <w:docPartBody>
        <w:p w:rsidR="000D066B" w:rsidRDefault="006461EE">
          <w:pPr>
            <w:pStyle w:val="8983712DBCB7484A8B677004724E50C8"/>
          </w:pPr>
          <w:r w:rsidRPr="00B70ED1">
            <w:rPr>
              <w:rFonts w:ascii="Microsoft YaHei UI" w:eastAsia="Microsoft YaHei UI" w:hAnsi="Microsoft YaHei UI"/>
              <w:sz w:val="28"/>
              <w:lang w:val="zh-CN"/>
            </w:rPr>
            <w:t>[您的姓名]</w:t>
          </w:r>
        </w:p>
      </w:docPartBody>
    </w:docPart>
    <w:docPart>
      <w:docPartPr>
        <w:name w:val="20756E1B87484843B9EE6C9B0A2B9FC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7475ED2-E5D0-494D-8D7C-F57666CEB039}"/>
      </w:docPartPr>
      <w:docPartBody>
        <w:p w:rsidR="00000000" w:rsidRDefault="00F8530F" w:rsidP="00F8530F">
          <w:pPr>
            <w:pStyle w:val="20756E1B87484843B9EE6C9B0A2B9FC0"/>
          </w:pPr>
          <w:r>
            <w:rPr>
              <w:rStyle w:val="a5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88C"/>
    <w:rsid w:val="000D066B"/>
    <w:rsid w:val="002B588C"/>
    <w:rsid w:val="006461EE"/>
    <w:rsid w:val="00AB63C2"/>
    <w:rsid w:val="00EC0CFC"/>
    <w:rsid w:val="00F85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08D9E1C3E77411FBC0BC0631C881A97">
    <w:name w:val="008D9E1C3E77411FBC0BC0631C881A97"/>
    <w:pPr>
      <w:widowControl w:val="0"/>
      <w:jc w:val="both"/>
    </w:pPr>
  </w:style>
  <w:style w:type="paragraph" w:customStyle="1" w:styleId="F659B041ADE746DDB8AC34E92DA0EC26">
    <w:name w:val="F659B041ADE746DDB8AC34E92DA0EC26"/>
    <w:pPr>
      <w:widowControl w:val="0"/>
      <w:jc w:val="both"/>
    </w:pPr>
  </w:style>
  <w:style w:type="paragraph" w:customStyle="1" w:styleId="44DE0DF0071F43D3833721F8ACB23E67">
    <w:name w:val="44DE0DF0071F43D3833721F8ACB23E67"/>
    <w:pPr>
      <w:widowControl w:val="0"/>
      <w:jc w:val="both"/>
    </w:pPr>
  </w:style>
  <w:style w:type="paragraph" w:customStyle="1" w:styleId="75B4090587D648B783ED3DA1E4AAEA10">
    <w:name w:val="75B4090587D648B783ED3DA1E4AAEA10"/>
    <w:pPr>
      <w:widowControl w:val="0"/>
      <w:jc w:val="both"/>
    </w:pPr>
  </w:style>
  <w:style w:type="character" w:styleId="a3">
    <w:name w:val="Emphasis"/>
    <w:basedOn w:val="a0"/>
    <w:uiPriority w:val="2"/>
    <w:unhideWhenUsed/>
    <w:qFormat/>
    <w:rPr>
      <w:color w:val="5B9BD5" w:themeColor="accent1"/>
    </w:rPr>
  </w:style>
  <w:style w:type="paragraph" w:customStyle="1" w:styleId="CF649070E0EA4D8E9EC537F0D0EAF3F8">
    <w:name w:val="CF649070E0EA4D8E9EC537F0D0EAF3F8"/>
    <w:pPr>
      <w:widowControl w:val="0"/>
      <w:jc w:val="both"/>
    </w:pPr>
  </w:style>
  <w:style w:type="paragraph" w:customStyle="1" w:styleId="8983712DBCB7484A8B677004724E50C8">
    <w:name w:val="8983712DBCB7484A8B677004724E50C8"/>
    <w:pPr>
      <w:widowControl w:val="0"/>
      <w:jc w:val="both"/>
    </w:pPr>
  </w:style>
  <w:style w:type="paragraph" w:customStyle="1" w:styleId="1E66C7AB800C4D8888D83857DB7FB5F7">
    <w:name w:val="1E66C7AB800C4D8888D83857DB7FB5F7"/>
    <w:pPr>
      <w:widowControl w:val="0"/>
      <w:jc w:val="both"/>
    </w:pPr>
  </w:style>
  <w:style w:type="paragraph" w:customStyle="1" w:styleId="a4">
    <w:name w:val="简历文字"/>
    <w:basedOn w:val="a"/>
    <w:qFormat/>
    <w:pPr>
      <w:widowControl/>
      <w:spacing w:before="40" w:after="40" w:line="288" w:lineRule="auto"/>
      <w:ind w:right="1440"/>
      <w:jc w:val="left"/>
    </w:pPr>
    <w:rPr>
      <w:color w:val="595959" w:themeColor="text1" w:themeTint="A6"/>
      <w:kern w:val="20"/>
      <w:sz w:val="20"/>
      <w:szCs w:val="20"/>
    </w:rPr>
  </w:style>
  <w:style w:type="paragraph" w:customStyle="1" w:styleId="C0DE7724C6764CF5B29979004AAD0F8C">
    <w:name w:val="C0DE7724C6764CF5B29979004AAD0F8C"/>
    <w:pPr>
      <w:widowControl w:val="0"/>
      <w:jc w:val="both"/>
    </w:pPr>
  </w:style>
  <w:style w:type="character" w:styleId="a5">
    <w:name w:val="Placeholder Text"/>
    <w:basedOn w:val="a0"/>
    <w:uiPriority w:val="99"/>
    <w:semiHidden/>
    <w:rsid w:val="00F8530F"/>
    <w:rPr>
      <w:color w:val="808080"/>
    </w:rPr>
  </w:style>
  <w:style w:type="paragraph" w:customStyle="1" w:styleId="C3131E3D257A41ABB062D3554B766E13">
    <w:name w:val="C3131E3D257A41ABB062D3554B766E13"/>
    <w:pPr>
      <w:widowControl w:val="0"/>
      <w:jc w:val="both"/>
    </w:pPr>
  </w:style>
  <w:style w:type="paragraph" w:customStyle="1" w:styleId="8EAD8C42444441479051A3C239FC2A12">
    <w:name w:val="8EAD8C42444441479051A3C239FC2A12"/>
    <w:pPr>
      <w:widowControl w:val="0"/>
      <w:jc w:val="both"/>
    </w:pPr>
  </w:style>
  <w:style w:type="paragraph" w:customStyle="1" w:styleId="1D629A94A1894D9D82971AB55A72731D">
    <w:name w:val="1D629A94A1894D9D82971AB55A72731D"/>
    <w:pPr>
      <w:widowControl w:val="0"/>
      <w:jc w:val="both"/>
    </w:pPr>
  </w:style>
  <w:style w:type="paragraph" w:customStyle="1" w:styleId="61B26CED66A04ED4A8AD1E6C4389ED1D">
    <w:name w:val="61B26CED66A04ED4A8AD1E6C4389ED1D"/>
    <w:pPr>
      <w:widowControl w:val="0"/>
      <w:jc w:val="both"/>
    </w:pPr>
  </w:style>
  <w:style w:type="paragraph" w:customStyle="1" w:styleId="D5F77664FA8A4B4E9E71111A13F85BCD">
    <w:name w:val="D5F77664FA8A4B4E9E71111A13F85BCD"/>
    <w:pPr>
      <w:widowControl w:val="0"/>
      <w:jc w:val="both"/>
    </w:pPr>
  </w:style>
  <w:style w:type="paragraph" w:customStyle="1" w:styleId="C7A3CA231A614A5084231EF6A62CD071">
    <w:name w:val="C7A3CA231A614A5084231EF6A62CD071"/>
    <w:pPr>
      <w:widowControl w:val="0"/>
      <w:jc w:val="both"/>
    </w:pPr>
  </w:style>
  <w:style w:type="paragraph" w:customStyle="1" w:styleId="C5B1A229B10B40F0967274EC8FC9BA6F">
    <w:name w:val="C5B1A229B10B40F0967274EC8FC9BA6F"/>
    <w:pPr>
      <w:widowControl w:val="0"/>
      <w:jc w:val="both"/>
    </w:pPr>
  </w:style>
  <w:style w:type="paragraph" w:customStyle="1" w:styleId="D904A63A9AE24108BBE2A12285C000AD">
    <w:name w:val="D904A63A9AE24108BBE2A12285C000AD"/>
    <w:pPr>
      <w:widowControl w:val="0"/>
      <w:jc w:val="both"/>
    </w:pPr>
  </w:style>
  <w:style w:type="paragraph" w:customStyle="1" w:styleId="B5DC7BFE6152469188FB374B77B5141A">
    <w:name w:val="B5DC7BFE6152469188FB374B77B5141A"/>
    <w:pPr>
      <w:widowControl w:val="0"/>
      <w:jc w:val="both"/>
    </w:pPr>
  </w:style>
  <w:style w:type="paragraph" w:customStyle="1" w:styleId="DFE688667E29449E9FE935B38C1FF55E">
    <w:name w:val="DFE688667E29449E9FE935B38C1FF55E"/>
    <w:pPr>
      <w:widowControl w:val="0"/>
      <w:jc w:val="both"/>
    </w:pPr>
  </w:style>
  <w:style w:type="paragraph" w:customStyle="1" w:styleId="B7C3BBFA284F4F5FA6BD84131674138E">
    <w:name w:val="B7C3BBFA284F4F5FA6BD84131674138E"/>
    <w:pPr>
      <w:widowControl w:val="0"/>
      <w:jc w:val="both"/>
    </w:pPr>
  </w:style>
  <w:style w:type="paragraph" w:customStyle="1" w:styleId="6F34EFC9D0BA4572BAD9C98405423DD8">
    <w:name w:val="6F34EFC9D0BA4572BAD9C98405423DD8"/>
    <w:pPr>
      <w:widowControl w:val="0"/>
      <w:jc w:val="both"/>
    </w:pPr>
  </w:style>
  <w:style w:type="paragraph" w:customStyle="1" w:styleId="B97BEB4E9D324E6892149D46B02EC0A1">
    <w:name w:val="B97BEB4E9D324E6892149D46B02EC0A1"/>
    <w:pPr>
      <w:widowControl w:val="0"/>
      <w:jc w:val="both"/>
    </w:pPr>
  </w:style>
  <w:style w:type="paragraph" w:customStyle="1" w:styleId="0FAC8B53BEB24C26AD2A67947CE06A1B">
    <w:name w:val="0FAC8B53BEB24C26AD2A67947CE06A1B"/>
    <w:rsid w:val="002B588C"/>
    <w:pPr>
      <w:widowControl w:val="0"/>
      <w:jc w:val="both"/>
    </w:pPr>
  </w:style>
  <w:style w:type="paragraph" w:customStyle="1" w:styleId="7EEB77E373A94673B8174A7B7ED1A152">
    <w:name w:val="7EEB77E373A94673B8174A7B7ED1A152"/>
    <w:rsid w:val="002B588C"/>
    <w:pPr>
      <w:widowControl w:val="0"/>
      <w:jc w:val="both"/>
    </w:pPr>
  </w:style>
  <w:style w:type="paragraph" w:customStyle="1" w:styleId="A0FF101FBB0F4A55B049AAAC5BD8852E">
    <w:name w:val="A0FF101FBB0F4A55B049AAAC5BD8852E"/>
    <w:rsid w:val="002B588C"/>
    <w:pPr>
      <w:widowControl w:val="0"/>
      <w:jc w:val="both"/>
    </w:pPr>
  </w:style>
  <w:style w:type="paragraph" w:customStyle="1" w:styleId="D5E3C4B72A254EB2BF33CCEE39DA80C1">
    <w:name w:val="D5E3C4B72A254EB2BF33CCEE39DA80C1"/>
    <w:rsid w:val="002B588C"/>
    <w:pPr>
      <w:widowControl w:val="0"/>
      <w:jc w:val="both"/>
    </w:pPr>
  </w:style>
  <w:style w:type="paragraph" w:customStyle="1" w:styleId="20756E1B87484843B9EE6C9B0A2B9FC0">
    <w:name w:val="20756E1B87484843B9EE6C9B0A2B9FC0"/>
    <w:rsid w:val="00F8530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东城区</CompanyAddress>
  <CompanyPhone>13172169585     </CompanyPhone>
  <CompanyFax/>
  <CompanyEmail>Wangkeran1992@gmail.com      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80DC873-F5A9-416F-B8C0-825A99EC8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C9FD274F-5902-425A-8FD7-5AD9A9A97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简历（永恒设计）.dotx</Template>
  <TotalTime>275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王克然  /  男  /  25岁  /  湖北人  /  前端</dc:creator>
  <cp:keywords>kx00012kx.github.io    </cp:keywords>
  <cp:lastModifiedBy>王克然</cp:lastModifiedBy>
  <cp:revision>5</cp:revision>
  <dcterms:created xsi:type="dcterms:W3CDTF">2017-04-27T07:01:00Z</dcterms:created>
  <dcterms:modified xsi:type="dcterms:W3CDTF">2017-04-29T08:34:00Z</dcterms:modified>
  <cp:category>东莞市   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